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E1B9" w14:textId="7EB91C05" w:rsidR="005D5F55" w:rsidRDefault="005D5F55"/>
    <w:tbl>
      <w:tblPr>
        <w:tblW w:w="10281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ame badge page layout"/>
      </w:tblPr>
      <w:tblGrid>
        <w:gridCol w:w="4867"/>
        <w:gridCol w:w="547"/>
        <w:gridCol w:w="4867"/>
      </w:tblGrid>
      <w:tr w:rsidR="004C084B" w:rsidRPr="00186C4E" w14:paraId="75FC4E7F" w14:textId="77777777" w:rsidTr="004C084B">
        <w:trPr>
          <w:trHeight w:val="804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  <w:vAlign w:val="center"/>
          </w:tcPr>
          <w:p w14:paraId="32BA6507" w14:textId="7FDBF102" w:rsidR="004C084B" w:rsidRPr="004C084B" w:rsidRDefault="004C084B" w:rsidP="004C084B">
            <w:pPr>
              <w:rPr>
                <w:highlight w:val="green"/>
              </w:rPr>
            </w:pPr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7A7B2CAB" wp14:editId="74F6E78D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98814" w14:textId="1FCAEE4C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7B2C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4.5pt;margin-top:.6pt;width:194.7pt;height:110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" filled="f" stroked="f">
                      <v:textbox style="mso-fit-shape-to-text:t">
                        <w:txbxContent>
                          <w:p w14:paraId="51F98814" w14:textId="1FCAEE4C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68480" behindDoc="1" locked="0" layoutInCell="1" allowOverlap="1" wp14:anchorId="58031FCD" wp14:editId="6985F82F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67456" behindDoc="1" locked="0" layoutInCell="1" allowOverlap="1" wp14:anchorId="00C872A9" wp14:editId="677D92FD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  <w:vAlign w:val="center"/>
          </w:tcPr>
          <w:p w14:paraId="33C289E5" w14:textId="10B61B2C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  <w:vAlign w:val="center"/>
          </w:tcPr>
          <w:p w14:paraId="4930F38D" w14:textId="7966FD42" w:rsidR="004C084B" w:rsidRPr="00186C4E" w:rsidRDefault="004C084B" w:rsidP="004C084B"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7F0ED664" wp14:editId="7743BF9F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C0131" w14:textId="77777777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ED664" id="_x0000_s1027" type="#_x0000_t202" style="position:absolute;left:0;text-align:left;margin-left:24.5pt;margin-top:.6pt;width:194.7pt;height:110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BPDwIAAPoDAAAOAAAAZHJzL2Uyb0RvYy54bWysU21v2yAQ/j5p/wHxfbHjOW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" filled="f" stroked="f">
                      <v:textbox style="mso-fit-shape-to-text:t">
                        <w:txbxContent>
                          <w:p w14:paraId="2AFC0131" w14:textId="77777777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71552" behindDoc="1" locked="0" layoutInCell="1" allowOverlap="1" wp14:anchorId="7D1B3C5B" wp14:editId="18E76A2B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70528" behindDoc="1" locked="0" layoutInCell="1" allowOverlap="1" wp14:anchorId="00E0B7E3" wp14:editId="47FB1EC9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084B" w:rsidRPr="00186C4E" w14:paraId="082934E3" w14:textId="77777777" w:rsidTr="004C084B">
        <w:trPr>
          <w:trHeight w:hRule="exact" w:val="134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01F0E31" w14:textId="0A20E517" w:rsidR="004C084B" w:rsidRPr="004C084B" w:rsidRDefault="004C084B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Andrew Schulz</w:t>
            </w:r>
          </w:p>
          <w:p w14:paraId="36831D35" w14:textId="256ADD5F" w:rsidR="004C084B" w:rsidRPr="004C084B" w:rsidRDefault="004C084B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Graduate Student</w:t>
            </w:r>
          </w:p>
          <w:p w14:paraId="6B5C5C04" w14:textId="499B14B4" w:rsidR="004C084B" w:rsidRPr="00F47767" w:rsidRDefault="004C084B" w:rsidP="004C084B"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  <w:vAlign w:val="center"/>
          </w:tcPr>
          <w:p w14:paraId="5142E549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  <w:vAlign w:val="center"/>
          </w:tcPr>
          <w:p w14:paraId="257D3FF9" w14:textId="3C22D81B" w:rsidR="004C084B" w:rsidRPr="004C084B" w:rsidRDefault="004D6E7F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Maggie Zhang</w:t>
            </w:r>
          </w:p>
          <w:p w14:paraId="510C07FA" w14:textId="7DEB1983" w:rsidR="004C084B" w:rsidRPr="004C084B" w:rsidRDefault="00DD3EE1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Undergraduate Student</w:t>
            </w:r>
          </w:p>
          <w:p w14:paraId="0E6307A6" w14:textId="559AD776" w:rsidR="004C084B" w:rsidRDefault="004C084B" w:rsidP="004C084B">
            <w:pPr>
              <w:pStyle w:val="Title"/>
              <w:rPr>
                <w:rFonts w:ascii="Calibri" w:hAnsi="Calibri" w:cs="Calibri"/>
              </w:rPr>
            </w:pPr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</w:tr>
      <w:tr w:rsidR="004C084B" w:rsidRPr="00186C4E" w14:paraId="75A115D4" w14:textId="77777777" w:rsidTr="004C1D68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FDEAA2E" w14:textId="328E5A5D" w:rsidR="004C084B" w:rsidRPr="004C084B" w:rsidRDefault="004C084B" w:rsidP="004C0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  <w:sz w:val="36"/>
                <w:szCs w:val="36"/>
              </w:rPr>
              <w:t>My Pronouns: he/him/his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C3365A7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ACF8153" w14:textId="5F0D6720" w:rsidR="004C084B" w:rsidRDefault="004C084B" w:rsidP="004C084B">
            <w:r>
              <w:rPr>
                <w:rFonts w:ascii="Arial" w:hAnsi="Arial" w:cs="Arial"/>
                <w:color w:val="auto"/>
                <w:sz w:val="36"/>
                <w:szCs w:val="36"/>
              </w:rPr>
              <w:t xml:space="preserve">My Pronouns: </w:t>
            </w:r>
            <w:r w:rsidR="00DD3EE1">
              <w:rPr>
                <w:rFonts w:ascii="Arial" w:hAnsi="Arial" w:cs="Arial"/>
                <w:color w:val="auto"/>
                <w:sz w:val="36"/>
                <w:szCs w:val="36"/>
              </w:rPr>
              <w:t>she/her/hers</w:t>
            </w:r>
          </w:p>
        </w:tc>
      </w:tr>
      <w:tr w:rsidR="00494737" w:rsidRPr="00186C4E" w14:paraId="2EBB1875" w14:textId="77777777" w:rsidTr="004C1D68">
        <w:trPr>
          <w:trHeight w:hRule="exact" w:val="113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3FCF6D90" w14:textId="77777777" w:rsidR="00494737" w:rsidRPr="00186C4E" w:rsidRDefault="00494737" w:rsidP="004C1D68"/>
        </w:tc>
        <w:tc>
          <w:tcPr>
            <w:tcW w:w="547" w:type="dxa"/>
            <w:vAlign w:val="center"/>
          </w:tcPr>
          <w:p w14:paraId="13AAF76B" w14:textId="77777777" w:rsidR="00494737" w:rsidRPr="00186C4E" w:rsidRDefault="00494737" w:rsidP="004C1D68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20E29000" w14:textId="77777777" w:rsidR="00494737" w:rsidRPr="00186C4E" w:rsidRDefault="00494737" w:rsidP="004C1D68"/>
        </w:tc>
      </w:tr>
      <w:tr w:rsidR="004C084B" w:rsidRPr="00186C4E" w14:paraId="6193CA9E" w14:textId="77777777" w:rsidTr="004C1D68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AA60CC8" w14:textId="19FDB01F" w:rsidR="004C084B" w:rsidRPr="00186C4E" w:rsidRDefault="004C084B" w:rsidP="004C084B"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345A6151" wp14:editId="0A5421EB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479B76" w14:textId="77777777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A6151" id="_x0000_s1028" type="#_x0000_t202" style="position:absolute;left:0;text-align:left;margin-left:24.5pt;margin-top:.6pt;width:194.7pt;height:110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" filled="f" stroked="f">
                      <v:textbox style="mso-fit-shape-to-text:t">
                        <w:txbxContent>
                          <w:p w14:paraId="3D479B76" w14:textId="77777777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79744" behindDoc="1" locked="0" layoutInCell="1" allowOverlap="1" wp14:anchorId="58A5DE68" wp14:editId="6E5211CC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78720" behindDoc="1" locked="0" layoutInCell="1" allowOverlap="1" wp14:anchorId="5D81AD07" wp14:editId="52D7D15D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F452B0D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B9155C3" w14:textId="0DD36B48" w:rsidR="004C084B" w:rsidRPr="00186C4E" w:rsidRDefault="004C084B" w:rsidP="004C084B"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02C7718B" wp14:editId="385B8071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9E521" w14:textId="77777777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7718B" id="_x0000_s1029" type="#_x0000_t202" style="position:absolute;left:0;text-align:left;margin-left:24.5pt;margin-top:.6pt;width:194.7pt;height:110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ADDwIAAPoDAAAOAAAAZHJzL2Uyb0RvYy54bWysU9uO2yAQfa/Uf0C8N3ZcJ7u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" filled="f" stroked="f">
                      <v:textbox style="mso-fit-shape-to-text:t">
                        <w:txbxContent>
                          <w:p w14:paraId="6CB9E521" w14:textId="77777777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82816" behindDoc="1" locked="0" layoutInCell="1" allowOverlap="1" wp14:anchorId="295B4991" wp14:editId="2E221A57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81792" behindDoc="1" locked="0" layoutInCell="1" allowOverlap="1" wp14:anchorId="6D594D33" wp14:editId="15F3965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084B" w:rsidRPr="00186C4E" w14:paraId="3D9F1B6A" w14:textId="77777777" w:rsidTr="004C1D68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FA67094" w14:textId="77777777" w:rsidR="004C084B" w:rsidRPr="004C084B" w:rsidRDefault="004C084B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Andrew Schulz</w:t>
            </w:r>
          </w:p>
          <w:p w14:paraId="6F39B92D" w14:textId="77777777" w:rsidR="004C084B" w:rsidRPr="004C084B" w:rsidRDefault="004C084B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Graduate Student</w:t>
            </w:r>
          </w:p>
          <w:p w14:paraId="7DD0F2C0" w14:textId="1481E444" w:rsidR="004C084B" w:rsidRPr="007D7E04" w:rsidRDefault="004C084B" w:rsidP="004C084B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22"/>
                <w:szCs w:val="22"/>
              </w:rPr>
            </w:pPr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3FDAA68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DD88086" w14:textId="77777777" w:rsidR="004C084B" w:rsidRPr="004C084B" w:rsidRDefault="004C084B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Andrew Schulz</w:t>
            </w:r>
          </w:p>
          <w:p w14:paraId="15C7642E" w14:textId="77777777" w:rsidR="004C084B" w:rsidRPr="004C084B" w:rsidRDefault="004C084B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Graduate Student</w:t>
            </w:r>
          </w:p>
          <w:p w14:paraId="457F3EF5" w14:textId="1D5B07D6" w:rsidR="004C084B" w:rsidRPr="007D7E04" w:rsidRDefault="004C084B" w:rsidP="004C084B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22"/>
                <w:szCs w:val="22"/>
              </w:rPr>
            </w:pPr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</w:tr>
      <w:tr w:rsidR="004C084B" w:rsidRPr="00186C4E" w14:paraId="0CBA2E8E" w14:textId="77777777" w:rsidTr="004C1D68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BEB8641" w14:textId="49366A3C" w:rsidR="004C084B" w:rsidRDefault="004C084B" w:rsidP="004C084B">
            <w:r>
              <w:rPr>
                <w:rFonts w:ascii="Arial" w:hAnsi="Arial" w:cs="Arial"/>
                <w:color w:val="auto"/>
                <w:sz w:val="36"/>
                <w:szCs w:val="36"/>
              </w:rPr>
              <w:t>My Pronouns: he/him/his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58A2FCD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1588A31" w14:textId="6C5BA682" w:rsidR="004C084B" w:rsidRDefault="004C084B" w:rsidP="004C084B">
            <w:r>
              <w:rPr>
                <w:rFonts w:ascii="Arial" w:hAnsi="Arial" w:cs="Arial"/>
                <w:color w:val="auto"/>
                <w:sz w:val="36"/>
                <w:szCs w:val="36"/>
              </w:rPr>
              <w:t>My Pronouns: he/him/his</w:t>
            </w:r>
          </w:p>
        </w:tc>
      </w:tr>
      <w:tr w:rsidR="00494737" w:rsidRPr="00186C4E" w14:paraId="519923EF" w14:textId="77777777" w:rsidTr="004C1D68">
        <w:trPr>
          <w:trHeight w:hRule="exact" w:val="131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5D98AC44" w14:textId="77777777" w:rsidR="00494737" w:rsidRPr="00186C4E" w:rsidRDefault="00494737" w:rsidP="004C1D68"/>
        </w:tc>
        <w:tc>
          <w:tcPr>
            <w:tcW w:w="547" w:type="dxa"/>
            <w:vAlign w:val="center"/>
          </w:tcPr>
          <w:p w14:paraId="45158CC3" w14:textId="77777777" w:rsidR="00494737" w:rsidRPr="00186C4E" w:rsidRDefault="00494737" w:rsidP="004C1D68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66C5E96F" w14:textId="77777777" w:rsidR="00494737" w:rsidRPr="00186C4E" w:rsidRDefault="00494737" w:rsidP="004C1D68"/>
        </w:tc>
      </w:tr>
      <w:tr w:rsidR="004C084B" w:rsidRPr="00186C4E" w14:paraId="7A352874" w14:textId="77777777" w:rsidTr="004C1D68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B047524" w14:textId="0E18AFF7" w:rsidR="004C084B" w:rsidRPr="00186C4E" w:rsidRDefault="004C084B" w:rsidP="004C084B"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64234436" wp14:editId="37FCAF46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F34F0A" w14:textId="77777777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34436" id="_x0000_s1030" type="#_x0000_t202" style="position:absolute;left:0;text-align:left;margin-left:24.5pt;margin-top:.6pt;width:194.7pt;height:110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" filled="f" stroked="f">
                      <v:textbox style="mso-fit-shape-to-text:t">
                        <w:txbxContent>
                          <w:p w14:paraId="37F34F0A" w14:textId="77777777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91008" behindDoc="1" locked="0" layoutInCell="1" allowOverlap="1" wp14:anchorId="73DCDA3B" wp14:editId="7AAD0669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89984" behindDoc="1" locked="0" layoutInCell="1" allowOverlap="1" wp14:anchorId="5ADBE972" wp14:editId="4197ABA2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50EE6CD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7B94912" w14:textId="18616A1B" w:rsidR="004C084B" w:rsidRPr="00186C4E" w:rsidRDefault="004C084B" w:rsidP="004C084B"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6C30561D" wp14:editId="15647B3E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8BFF1" w14:textId="77777777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0561D" id="_x0000_s1031" type="#_x0000_t202" style="position:absolute;left:0;text-align:left;margin-left:24.5pt;margin-top:.6pt;width:194.7pt;height:110.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" filled="f" stroked="f">
                      <v:textbox style="mso-fit-shape-to-text:t">
                        <w:txbxContent>
                          <w:p w14:paraId="0668BFF1" w14:textId="77777777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94080" behindDoc="1" locked="0" layoutInCell="1" allowOverlap="1" wp14:anchorId="4AD8B1CB" wp14:editId="7629A264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693056" behindDoc="1" locked="0" layoutInCell="1" allowOverlap="1" wp14:anchorId="3647DAE1" wp14:editId="7DA4A9A6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084B" w:rsidRPr="00186C4E" w14:paraId="0A557753" w14:textId="77777777" w:rsidTr="004C1D68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59BFECD" w14:textId="77777777" w:rsidR="004C084B" w:rsidRPr="004C084B" w:rsidRDefault="004C084B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Andrew Schulz</w:t>
            </w:r>
          </w:p>
          <w:p w14:paraId="4C8AA835" w14:textId="77777777" w:rsidR="004C084B" w:rsidRPr="004C084B" w:rsidRDefault="004C084B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Graduate Student</w:t>
            </w:r>
          </w:p>
          <w:p w14:paraId="645DE013" w14:textId="7E63D9C2" w:rsidR="004C084B" w:rsidRPr="004C1D68" w:rsidRDefault="004C084B" w:rsidP="004C084B">
            <w:pPr>
              <w:pStyle w:val="Title"/>
            </w:pPr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06A3583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4D741E8" w14:textId="77777777" w:rsidR="004C084B" w:rsidRPr="004C084B" w:rsidRDefault="004C084B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Andrew Schulz</w:t>
            </w:r>
          </w:p>
          <w:p w14:paraId="31084756" w14:textId="77777777" w:rsidR="004C084B" w:rsidRPr="004C084B" w:rsidRDefault="004C084B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Graduate Student</w:t>
            </w:r>
          </w:p>
          <w:p w14:paraId="059398B1" w14:textId="25A570DB" w:rsidR="004C084B" w:rsidRPr="007D7E04" w:rsidRDefault="004C084B" w:rsidP="004C084B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22"/>
                <w:szCs w:val="22"/>
              </w:rPr>
            </w:pPr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</w:tr>
      <w:tr w:rsidR="004C084B" w:rsidRPr="00186C4E" w14:paraId="78AD3D37" w14:textId="77777777" w:rsidTr="004C1D68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BCF72E5" w14:textId="11EB6C46" w:rsidR="004C084B" w:rsidRDefault="004C084B" w:rsidP="004C084B">
            <w:r>
              <w:rPr>
                <w:rFonts w:ascii="Arial" w:hAnsi="Arial" w:cs="Arial"/>
                <w:color w:val="auto"/>
                <w:sz w:val="36"/>
                <w:szCs w:val="36"/>
              </w:rPr>
              <w:t>My Pronouns: he/him/his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0777731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2246114" w14:textId="5C9036A9" w:rsidR="004C084B" w:rsidRDefault="004C084B" w:rsidP="004C084B">
            <w:r>
              <w:rPr>
                <w:rFonts w:ascii="Arial" w:hAnsi="Arial" w:cs="Arial"/>
                <w:color w:val="auto"/>
                <w:sz w:val="36"/>
                <w:szCs w:val="36"/>
              </w:rPr>
              <w:t>My Pronouns: he/him/his</w:t>
            </w:r>
          </w:p>
        </w:tc>
      </w:tr>
      <w:tr w:rsidR="00494737" w:rsidRPr="00186C4E" w14:paraId="17F21874" w14:textId="77777777" w:rsidTr="004C1D68">
        <w:trPr>
          <w:trHeight w:hRule="exact" w:val="130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2912580D" w14:textId="77777777" w:rsidR="00494737" w:rsidRPr="00186C4E" w:rsidRDefault="00494737" w:rsidP="004C1D68"/>
        </w:tc>
        <w:tc>
          <w:tcPr>
            <w:tcW w:w="547" w:type="dxa"/>
            <w:vAlign w:val="center"/>
          </w:tcPr>
          <w:p w14:paraId="3FC8A1F2" w14:textId="77777777" w:rsidR="00494737" w:rsidRPr="00186C4E" w:rsidRDefault="00494737" w:rsidP="004C1D68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0EF995BC" w14:textId="77777777" w:rsidR="00494737" w:rsidRPr="00186C4E" w:rsidRDefault="00494737" w:rsidP="004C1D68"/>
        </w:tc>
      </w:tr>
      <w:tr w:rsidR="004C084B" w:rsidRPr="00186C4E" w14:paraId="458072F3" w14:textId="77777777" w:rsidTr="004C1D68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DA0D4BC" w14:textId="196D7248" w:rsidR="004C084B" w:rsidRPr="00186C4E" w:rsidRDefault="004C084B" w:rsidP="004C084B"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700224" behindDoc="1" locked="0" layoutInCell="1" allowOverlap="1" wp14:anchorId="16C5EAA2" wp14:editId="41C6FE5A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69549" w14:textId="77777777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5EAA2" id="_x0000_s1032" type="#_x0000_t202" style="position:absolute;left:0;text-align:left;margin-left:24.5pt;margin-top:.6pt;width:194.7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" filled="f" stroked="f">
                      <v:textbox style="mso-fit-shape-to-text:t">
                        <w:txbxContent>
                          <w:p w14:paraId="3FA69549" w14:textId="77777777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702272" behindDoc="1" locked="0" layoutInCell="1" allowOverlap="1" wp14:anchorId="0A1890B3" wp14:editId="6B73D9DF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701248" behindDoc="1" locked="0" layoutInCell="1" allowOverlap="1" wp14:anchorId="567A3EB7" wp14:editId="2AC4D25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E0E0BC8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BE6EF8A" w14:textId="503B4ECD" w:rsidR="004C084B" w:rsidRPr="00186C4E" w:rsidRDefault="004C084B" w:rsidP="004C084B">
            <w:r w:rsidRPr="004C084B">
              <w:rPr>
                <w:noProof/>
                <w:highlight w:val="green"/>
              </w:rPr>
              <mc:AlternateContent>
                <mc:Choice Requires="wps">
                  <w:drawing>
                    <wp:anchor distT="45720" distB="45720" distL="114300" distR="114300" simplePos="0" relativeHeight="251703296" behindDoc="1" locked="0" layoutInCell="1" allowOverlap="1" wp14:anchorId="0E4ADFA0" wp14:editId="6971A5BC">
                      <wp:simplePos x="0" y="0"/>
                      <wp:positionH relativeFrom="margin">
                        <wp:posOffset>311150</wp:posOffset>
                      </wp:positionH>
                      <wp:positionV relativeFrom="margin">
                        <wp:posOffset>7620</wp:posOffset>
                      </wp:positionV>
                      <wp:extent cx="2472690" cy="1404620"/>
                      <wp:effectExtent l="0" t="0" r="0" b="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2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312492" w14:textId="77777777" w:rsidR="004C084B" w:rsidRPr="00F47767" w:rsidRDefault="004C084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</w:pPr>
                                  <w:r w:rsidRPr="00F4776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29C64"/>
                                    </w:rPr>
                                    <w:t xml:space="preserve">Southeast Regional SICB 2021 DCB-DVM Meeting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ADFA0" id="_x0000_s1033" type="#_x0000_t202" style="position:absolute;left:0;text-align:left;margin-left:24.5pt;margin-top:.6pt;width:194.7pt;height:110.6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" filled="f" stroked="f">
                      <v:textbox style="mso-fit-shape-to-text:t">
                        <w:txbxContent>
                          <w:p w14:paraId="21312492" w14:textId="77777777" w:rsidR="004C084B" w:rsidRPr="00F47767" w:rsidRDefault="004C08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</w:pPr>
                            <w:r w:rsidRPr="00F47767">
                              <w:rPr>
                                <w:rFonts w:ascii="Arial" w:hAnsi="Arial" w:cs="Arial"/>
                                <w:b/>
                                <w:bCs/>
                                <w:color w:val="129C64"/>
                              </w:rPr>
                              <w:t xml:space="preserve">Southeast Regional SICB 2021 DCB-DVM Meeting 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705344" behindDoc="1" locked="0" layoutInCell="1" allowOverlap="1" wp14:anchorId="47F0085F" wp14:editId="5E7DEDA4">
                  <wp:simplePos x="0" y="0"/>
                  <wp:positionH relativeFrom="margin">
                    <wp:posOffset>2622550</wp:posOffset>
                  </wp:positionH>
                  <wp:positionV relativeFrom="margin">
                    <wp:posOffset>6350</wp:posOffset>
                  </wp:positionV>
                  <wp:extent cx="450850" cy="429895"/>
                  <wp:effectExtent l="0" t="0" r="6350" b="825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84B">
              <w:rPr>
                <w:noProof/>
                <w:highlight w:val="green"/>
              </w:rPr>
              <w:drawing>
                <wp:anchor distT="0" distB="0" distL="114300" distR="114300" simplePos="0" relativeHeight="251704320" behindDoc="1" locked="0" layoutInCell="1" allowOverlap="1" wp14:anchorId="20129136" wp14:editId="035975ED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0850" cy="429895"/>
                  <wp:effectExtent l="0" t="0" r="6350" b="825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29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084B" w:rsidRPr="00186C4E" w14:paraId="7F68D8EE" w14:textId="77777777" w:rsidTr="004C1D68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6609A83" w14:textId="77777777" w:rsidR="004C084B" w:rsidRPr="004C084B" w:rsidRDefault="004C084B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Andrew Schulz</w:t>
            </w:r>
          </w:p>
          <w:p w14:paraId="3314596D" w14:textId="77777777" w:rsidR="004C084B" w:rsidRPr="004C084B" w:rsidRDefault="004C084B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Graduate Student</w:t>
            </w:r>
          </w:p>
          <w:p w14:paraId="6BC6AABE" w14:textId="2EB7692A" w:rsidR="004C084B" w:rsidRPr="004C1D68" w:rsidRDefault="004C084B" w:rsidP="004C084B">
            <w:pPr>
              <w:pStyle w:val="Title"/>
            </w:pPr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F912C64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8AB90E4" w14:textId="77777777" w:rsidR="004C084B" w:rsidRPr="004C084B" w:rsidRDefault="004C084B" w:rsidP="004C084B">
            <w:pPr>
              <w:pStyle w:val="Title"/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Andrew Schulz</w:t>
            </w:r>
          </w:p>
          <w:p w14:paraId="08E23E31" w14:textId="77777777" w:rsidR="004C084B" w:rsidRPr="004C084B" w:rsidRDefault="004C084B" w:rsidP="004C084B">
            <w:pP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4C084B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Graduate Student</w:t>
            </w:r>
          </w:p>
          <w:p w14:paraId="3F60CB6D" w14:textId="6A789C97" w:rsidR="004C084B" w:rsidRPr="007D7E04" w:rsidRDefault="004C084B" w:rsidP="004C084B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22"/>
                <w:szCs w:val="22"/>
              </w:rPr>
            </w:pPr>
            <w:r w:rsidRPr="004C084B">
              <w:rPr>
                <w:rFonts w:ascii="Arial" w:hAnsi="Arial" w:cs="Arial"/>
                <w:color w:val="auto"/>
                <w:sz w:val="24"/>
                <w:szCs w:val="24"/>
              </w:rPr>
              <w:t>Georgia Tech</w:t>
            </w:r>
          </w:p>
        </w:tc>
      </w:tr>
      <w:tr w:rsidR="004C084B" w:rsidRPr="00186C4E" w14:paraId="62E5DEFE" w14:textId="77777777" w:rsidTr="004C1D68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4571579" w14:textId="593E6738" w:rsidR="004C084B" w:rsidRDefault="004C084B" w:rsidP="004C084B">
            <w:r>
              <w:rPr>
                <w:rFonts w:ascii="Arial" w:hAnsi="Arial" w:cs="Arial"/>
                <w:color w:val="auto"/>
                <w:sz w:val="36"/>
                <w:szCs w:val="36"/>
              </w:rPr>
              <w:t>My Pronouns: he/him/his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BDFBC44" w14:textId="77777777" w:rsidR="004C084B" w:rsidRPr="00186C4E" w:rsidRDefault="004C084B" w:rsidP="004C084B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146598A" w14:textId="16739CF7" w:rsidR="004C084B" w:rsidRDefault="004C084B" w:rsidP="004C084B">
            <w:r>
              <w:rPr>
                <w:rFonts w:ascii="Arial" w:hAnsi="Arial" w:cs="Arial"/>
                <w:color w:val="auto"/>
                <w:sz w:val="36"/>
                <w:szCs w:val="36"/>
              </w:rPr>
              <w:t>My Pronouns: he/him/his</w:t>
            </w:r>
          </w:p>
        </w:tc>
      </w:tr>
    </w:tbl>
    <w:p w14:paraId="27A8AAA4" w14:textId="77777777" w:rsidR="00494737" w:rsidRDefault="00494737" w:rsidP="00F47767">
      <w:pPr>
        <w:jc w:val="both"/>
      </w:pPr>
    </w:p>
    <w:sectPr w:rsidR="00494737">
      <w:pgSz w:w="12240" w:h="15840"/>
      <w:pgMar w:top="806" w:right="994" w:bottom="432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E97D" w14:textId="77777777" w:rsidR="00EB5E36" w:rsidRDefault="00EB5E36" w:rsidP="00F641BE">
      <w:r>
        <w:separator/>
      </w:r>
    </w:p>
  </w:endnote>
  <w:endnote w:type="continuationSeparator" w:id="0">
    <w:p w14:paraId="6EF24A20" w14:textId="77777777" w:rsidR="00EB5E36" w:rsidRDefault="00EB5E36" w:rsidP="00F6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6F2F" w14:textId="77777777" w:rsidR="00EB5E36" w:rsidRDefault="00EB5E36" w:rsidP="00F641BE">
      <w:r>
        <w:separator/>
      </w:r>
    </w:p>
  </w:footnote>
  <w:footnote w:type="continuationSeparator" w:id="0">
    <w:p w14:paraId="1FA27738" w14:textId="77777777" w:rsidR="00EB5E36" w:rsidRDefault="00EB5E36" w:rsidP="00F64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67"/>
    <w:rsid w:val="00084BB5"/>
    <w:rsid w:val="000D2E0D"/>
    <w:rsid w:val="00186C4E"/>
    <w:rsid w:val="002413C2"/>
    <w:rsid w:val="00332880"/>
    <w:rsid w:val="0045624B"/>
    <w:rsid w:val="00494737"/>
    <w:rsid w:val="004C084B"/>
    <w:rsid w:val="004C1D68"/>
    <w:rsid w:val="004D6E7F"/>
    <w:rsid w:val="0056408B"/>
    <w:rsid w:val="005C4955"/>
    <w:rsid w:val="005D5F55"/>
    <w:rsid w:val="007D7E04"/>
    <w:rsid w:val="008A3668"/>
    <w:rsid w:val="00AD60AB"/>
    <w:rsid w:val="00B91164"/>
    <w:rsid w:val="00BE2608"/>
    <w:rsid w:val="00C34367"/>
    <w:rsid w:val="00DD3EE1"/>
    <w:rsid w:val="00DD3FC3"/>
    <w:rsid w:val="00EB5E36"/>
    <w:rsid w:val="00F47767"/>
    <w:rsid w:val="00F641BE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907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4C1D68"/>
    <w:pPr>
      <w:ind w:left="576" w:right="576"/>
    </w:pPr>
    <w:rPr>
      <w:rFonts w:asciiTheme="majorHAnsi" w:eastAsiaTheme="majorEastAsia" w:hAnsiTheme="majorHAnsi" w:cstheme="majorBidi"/>
      <w:color w:val="000000" w:themeColor="text1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4C1D68"/>
    <w:rPr>
      <w:rFonts w:asciiTheme="majorHAnsi" w:eastAsiaTheme="majorEastAsia" w:hAnsiTheme="majorHAnsi" w:cstheme="majorBidi"/>
      <w:color w:val="000000" w:themeColor="text1"/>
      <w:kern w:val="28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F64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1BE"/>
  </w:style>
  <w:style w:type="paragraph" w:styleId="Footer">
    <w:name w:val="footer"/>
    <w:basedOn w:val="Normal"/>
    <w:link w:val="FooterChar"/>
    <w:uiPriority w:val="99"/>
    <w:unhideWhenUsed/>
    <w:rsid w:val="00F64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pu\AppData\Roaming\Microsoft\Templates\Volunteer%20name%20badges%20with%20hands.dotx" TargetMode="External"/></Relationships>
</file>

<file path=word/theme/theme1.xml><?xml version="1.0" encoding="utf-8"?>
<a:theme xmlns:a="http://schemas.openxmlformats.org/drawingml/2006/main" name="Badges">
  <a:themeElements>
    <a:clrScheme name="Custom 8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731F1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6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ED0A2F-298D-46BA-A072-ADADEAF4665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078B8F2-8C4B-4A84-9FC4-1371A73C9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6E793-7ACD-4B3E-8D8A-B9356A76A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name badges with hands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2021-10-25T22:07:00Z</dcterms:created>
  <dcterms:modified xsi:type="dcterms:W3CDTF">2021-10-25T22:31:00Z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